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66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877"/>
        <w:gridCol w:w="1668"/>
        <w:gridCol w:w="283"/>
        <w:gridCol w:w="3544"/>
        <w:gridCol w:w="3145"/>
      </w:tblGrid>
      <w:tr w:rsidR="004B4147" w:rsidRPr="004B4147" w14:paraId="20F72F44" w14:textId="77777777" w:rsidTr="00D02BDA">
        <w:tc>
          <w:tcPr>
            <w:tcW w:w="2303" w:type="dxa"/>
            <w:gridSpan w:val="2"/>
          </w:tcPr>
          <w:p w14:paraId="4EF130B7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758B3DC4" wp14:editId="79CD912B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5916567" w14:textId="762F22A7" w:rsidR="004B4147" w:rsidRDefault="00F86E80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87EC2C" w14:textId="77358EED" w:rsidR="004B4147" w:rsidRDefault="00F86E80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B3DC4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45916567" w14:textId="762F22A7" w:rsidR="004B4147" w:rsidRDefault="00F86E80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7887EC2C" w14:textId="77358EED" w:rsidR="004B4147" w:rsidRDefault="00F86E80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15E6BFEA" w14:textId="50744E88" w:rsidR="004B4147" w:rsidRDefault="00F86E80" w:rsidP="004B4147">
            <w:pPr>
              <w:pStyle w:val="Title"/>
            </w:pPr>
            <w:r>
              <w:t>Daryl</w:t>
            </w:r>
          </w:p>
          <w:p w14:paraId="505D28E8" w14:textId="203D3BEF" w:rsidR="004B4147" w:rsidRPr="004B4147" w:rsidRDefault="00F86E80" w:rsidP="00A21AF8">
            <w:pPr>
              <w:pStyle w:val="Subtitle"/>
            </w:pPr>
            <w:r>
              <w:t>Jacura</w:t>
            </w:r>
          </w:p>
        </w:tc>
      </w:tr>
      <w:tr w:rsidR="00A21AF8" w:rsidRPr="004B4147" w14:paraId="02B46AF2" w14:textId="77777777" w:rsidTr="00D02BDA">
        <w:tc>
          <w:tcPr>
            <w:tcW w:w="2303" w:type="dxa"/>
            <w:gridSpan w:val="2"/>
          </w:tcPr>
          <w:p w14:paraId="45DCF528" w14:textId="18F48DB5" w:rsidR="00C87B40" w:rsidRPr="004B4147" w:rsidRDefault="00C87B40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48B5D4E0" w14:textId="07E0360E" w:rsidR="00A21AF8" w:rsidRPr="004B4147" w:rsidRDefault="00A21AF8" w:rsidP="00A21AF8">
            <w:pPr>
              <w:pStyle w:val="Jobtitle"/>
            </w:pPr>
          </w:p>
        </w:tc>
      </w:tr>
      <w:tr w:rsidR="007772B1" w:rsidRPr="004B4147" w14:paraId="5CED9B1E" w14:textId="77777777" w:rsidTr="00D02BDA">
        <w:trPr>
          <w:trHeight w:val="720"/>
        </w:trPr>
        <w:tc>
          <w:tcPr>
            <w:tcW w:w="2303" w:type="dxa"/>
            <w:gridSpan w:val="2"/>
          </w:tcPr>
          <w:p w14:paraId="5E778A06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2AF6E64B" w14:textId="77777777" w:rsidR="007772B1" w:rsidRDefault="007772B1" w:rsidP="00A21AF8">
            <w:pPr>
              <w:pStyle w:val="Jobtitle"/>
            </w:pPr>
          </w:p>
        </w:tc>
      </w:tr>
      <w:tr w:rsidR="00E204C6" w:rsidRPr="00997E86" w14:paraId="186D2FD1" w14:textId="77777777" w:rsidTr="00D02BDA">
        <w:tc>
          <w:tcPr>
            <w:tcW w:w="426" w:type="dxa"/>
            <w:vAlign w:val="center"/>
          </w:tcPr>
          <w:p w14:paraId="2264BFDE" w14:textId="1862C097" w:rsidR="00BF0DAF" w:rsidRPr="00997E86" w:rsidRDefault="00BF0DAF" w:rsidP="00BF0DAF">
            <w:pPr>
              <w:pStyle w:val="Contact"/>
            </w:pPr>
          </w:p>
        </w:tc>
        <w:tc>
          <w:tcPr>
            <w:tcW w:w="3545" w:type="dxa"/>
            <w:gridSpan w:val="2"/>
            <w:vAlign w:val="center"/>
          </w:tcPr>
          <w:p w14:paraId="0E2165B1" w14:textId="057DF30C" w:rsidR="00BF0DAF" w:rsidRPr="004327D6" w:rsidRDefault="00BF0DAF" w:rsidP="00BF0DAF">
            <w:pPr>
              <w:pStyle w:val="Contact"/>
              <w:rPr>
                <w:sz w:val="18"/>
              </w:rPr>
            </w:pPr>
          </w:p>
        </w:tc>
        <w:tc>
          <w:tcPr>
            <w:tcW w:w="283" w:type="dxa"/>
          </w:tcPr>
          <w:p w14:paraId="3246FA10" w14:textId="77777777" w:rsidR="00BF0DAF" w:rsidRPr="00997E86" w:rsidRDefault="00BF0DAF" w:rsidP="00BF0DAF"/>
        </w:tc>
        <w:tc>
          <w:tcPr>
            <w:tcW w:w="6689" w:type="dxa"/>
            <w:gridSpan w:val="2"/>
            <w:vMerge w:val="restart"/>
          </w:tcPr>
          <w:sdt>
            <w:sdtPr>
              <w:id w:val="1958058710"/>
              <w:placeholder>
                <w:docPart w:val="3AD6615CB87B47D396662ECCA12430A2"/>
              </w:placeholder>
              <w:temporary/>
              <w:showingPlcHdr/>
              <w15:appearance w15:val="hidden"/>
            </w:sdtPr>
            <w:sdtContent>
              <w:p w14:paraId="67F40B95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E204C6" w:rsidRPr="00997E86" w14:paraId="6F32A50A" w14:textId="77777777" w:rsidTr="00D02BDA">
        <w:tc>
          <w:tcPr>
            <w:tcW w:w="426" w:type="dxa"/>
            <w:vAlign w:val="center"/>
          </w:tcPr>
          <w:p w14:paraId="2FD032DA" w14:textId="673EACFB" w:rsidR="00BF0DAF" w:rsidRPr="00621B5C" w:rsidRDefault="00084A9D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7F1856" wp14:editId="28D57E73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1C04B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5" w:type="dxa"/>
            <w:gridSpan w:val="2"/>
            <w:vAlign w:val="center"/>
          </w:tcPr>
          <w:p w14:paraId="613BAB70" w14:textId="39085FF3" w:rsidR="00BF0DAF" w:rsidRPr="004327D6" w:rsidRDefault="00084A9D" w:rsidP="00BF0DAF">
            <w:pPr>
              <w:pStyle w:val="Contact"/>
              <w:rPr>
                <w:sz w:val="18"/>
              </w:rPr>
            </w:pPr>
            <w:r w:rsidRPr="00B74AB6">
              <w:rPr>
                <w:color w:val="FFFFFF" w:themeColor="background1"/>
                <w:sz w:val="18"/>
              </w:rPr>
              <w:t>07786986064</w:t>
            </w:r>
          </w:p>
        </w:tc>
        <w:tc>
          <w:tcPr>
            <w:tcW w:w="283" w:type="dxa"/>
          </w:tcPr>
          <w:p w14:paraId="492CC426" w14:textId="77777777" w:rsidR="00BF0DAF" w:rsidRPr="00997E86" w:rsidRDefault="00BF0DAF" w:rsidP="00BF0DAF"/>
        </w:tc>
        <w:tc>
          <w:tcPr>
            <w:tcW w:w="6689" w:type="dxa"/>
            <w:gridSpan w:val="2"/>
            <w:vMerge/>
          </w:tcPr>
          <w:p w14:paraId="556DC530" w14:textId="77777777" w:rsidR="00BF0DAF" w:rsidRPr="00997E86" w:rsidRDefault="00BF0DAF" w:rsidP="00BF0DAF"/>
        </w:tc>
      </w:tr>
      <w:tr w:rsidR="00F86E80" w:rsidRPr="00CD2FD2" w14:paraId="32BDA49F" w14:textId="77777777" w:rsidTr="00D02BDA">
        <w:trPr>
          <w:trHeight w:val="432"/>
        </w:trPr>
        <w:tc>
          <w:tcPr>
            <w:tcW w:w="426" w:type="dxa"/>
            <w:vAlign w:val="center"/>
          </w:tcPr>
          <w:p w14:paraId="04F27256" w14:textId="0BA8A472" w:rsidR="00CD2FD2" w:rsidRPr="00621B5C" w:rsidRDefault="00084A9D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FB95000" wp14:editId="633EFEBE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EEA7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5" w:type="dxa"/>
            <w:gridSpan w:val="2"/>
            <w:vAlign w:val="center"/>
          </w:tcPr>
          <w:p w14:paraId="641910E7" w14:textId="74942E3A" w:rsidR="00CD2FD2" w:rsidRPr="00B74AB6" w:rsidRDefault="00084A9D" w:rsidP="00CD2FD2">
            <w:pPr>
              <w:pStyle w:val="Contact"/>
              <w:rPr>
                <w:color w:val="FFFFFF" w:themeColor="background1"/>
                <w:sz w:val="18"/>
              </w:rPr>
            </w:pPr>
            <w:r w:rsidRPr="00B74AB6">
              <w:rPr>
                <w:color w:val="FFFFFF" w:themeColor="background1"/>
                <w:sz w:val="18"/>
              </w:rPr>
              <w:t>d.jacura@sky.com</w:t>
            </w:r>
          </w:p>
        </w:tc>
        <w:tc>
          <w:tcPr>
            <w:tcW w:w="283" w:type="dxa"/>
          </w:tcPr>
          <w:p w14:paraId="30AA4895" w14:textId="77777777" w:rsidR="00CD2FD2" w:rsidRPr="00997E86" w:rsidRDefault="00CD2FD2" w:rsidP="00CD2FD2"/>
        </w:tc>
        <w:tc>
          <w:tcPr>
            <w:tcW w:w="354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FAF4DBB" w14:textId="2A3A35BA" w:rsidR="00CD2FD2" w:rsidRPr="00997E86" w:rsidRDefault="003B0C28" w:rsidP="00CD2FD2">
            <w:pPr>
              <w:pStyle w:val="Introduction"/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I am </w:t>
            </w:r>
            <w:r w:rsidR="00BB2DC4">
              <w:rPr>
                <w:rFonts w:ascii="Segoe UI" w:hAnsi="Segoe UI" w:cs="Segoe UI"/>
                <w:color w:val="212529"/>
                <w:shd w:val="clear" w:color="auto" w:fill="FFFFFF"/>
              </w:rPr>
              <w:t>a</w:t>
            </w:r>
            <w:r w:rsidR="00D61DF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="002A7C8C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Senior </w:t>
            </w:r>
            <w:r w:rsidR="009B7BF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Motor Technician who </w:t>
            </w:r>
            <w:r w:rsidR="00C06791">
              <w:rPr>
                <w:rFonts w:ascii="Segoe UI" w:hAnsi="Segoe UI" w:cs="Segoe UI"/>
                <w:color w:val="212529"/>
                <w:shd w:val="clear" w:color="auto" w:fill="FFFFFF"/>
              </w:rPr>
              <w:t>has</w:t>
            </w:r>
            <w:r w:rsidR="009B7BF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also</w:t>
            </w:r>
            <w:r w:rsidR="00D61DF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trained and qualified </w:t>
            </w:r>
            <w:r w:rsidR="002A7C8C">
              <w:rPr>
                <w:rFonts w:ascii="Segoe UI" w:hAnsi="Segoe UI" w:cs="Segoe UI"/>
                <w:color w:val="212529"/>
                <w:shd w:val="clear" w:color="auto" w:fill="FFFFFF"/>
              </w:rPr>
              <w:t>with</w:t>
            </w:r>
            <w:r w:rsidR="00D61DF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a </w:t>
            </w:r>
            <w:r w:rsidR="00146654">
              <w:rPr>
                <w:rFonts w:ascii="Segoe UI" w:hAnsi="Segoe UI" w:cs="Segoe UI"/>
                <w:color w:val="212529"/>
                <w:shd w:val="clear" w:color="auto" w:fill="FFFFFF"/>
              </w:rPr>
              <w:t>Second-class</w:t>
            </w:r>
            <w:r w:rsidR="00D61DF1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honors degree </w:t>
            </w:r>
            <w:r w:rsidR="00146654">
              <w:rPr>
                <w:rFonts w:ascii="Segoe UI" w:hAnsi="Segoe UI" w:cs="Segoe UI"/>
                <w:color w:val="212529"/>
                <w:shd w:val="clear" w:color="auto" w:fill="FFFFFF"/>
              </w:rPr>
              <w:t>at Code Institute</w:t>
            </w:r>
            <w:r w:rsidR="0045748C"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3145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345AAFE" w14:textId="7EF175D2" w:rsidR="00F86E80" w:rsidRPr="00CD2FD2" w:rsidRDefault="00885546" w:rsidP="00CD2FD2">
            <w:pPr>
              <w:rPr>
                <w:lang w:val="it-IT"/>
              </w:rPr>
            </w:pPr>
            <w:r w:rsidRPr="00885546">
              <w:rPr>
                <w:lang w:val="it-IT"/>
              </w:rPr>
              <w:t>Excellent reputation for resolving problems</w:t>
            </w:r>
            <w:r w:rsidR="00146654">
              <w:rPr>
                <w:lang w:val="it-IT"/>
              </w:rPr>
              <w:t xml:space="preserve">. </w:t>
            </w:r>
            <w:r w:rsidR="005926BA" w:rsidRPr="005926BA">
              <w:rPr>
                <w:lang w:val="it-IT"/>
              </w:rPr>
              <w:t>Enthusiastic and eager to contribute to team success through hard work, attention to detail and excellent organizational skills. Motivated to learn, grow and excel</w:t>
            </w:r>
            <w:r w:rsidR="00097143">
              <w:rPr>
                <w:lang w:val="it-IT"/>
              </w:rPr>
              <w:t xml:space="preserve"> </w:t>
            </w:r>
            <w:r w:rsidR="00234135">
              <w:rPr>
                <w:lang w:val="it-IT"/>
              </w:rPr>
              <w:t>in any enviroment that I am situated in.</w:t>
            </w:r>
          </w:p>
        </w:tc>
      </w:tr>
      <w:tr w:rsidR="00F86E80" w:rsidRPr="00997E86" w14:paraId="2F293781" w14:textId="77777777" w:rsidTr="00D02BDA">
        <w:tc>
          <w:tcPr>
            <w:tcW w:w="426" w:type="dxa"/>
            <w:vAlign w:val="center"/>
          </w:tcPr>
          <w:p w14:paraId="30613324" w14:textId="50A8C929" w:rsidR="00CD2FD2" w:rsidRPr="00621B5C" w:rsidRDefault="00084A9D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63A0142" wp14:editId="2A4F393D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BC71B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5" w:type="dxa"/>
            <w:gridSpan w:val="2"/>
            <w:vAlign w:val="center"/>
          </w:tcPr>
          <w:p w14:paraId="1BF3BB94" w14:textId="2B49DD7A" w:rsidR="004327D6" w:rsidRPr="00B74AB6" w:rsidRDefault="00084A9D" w:rsidP="00CD2FD2">
            <w:pPr>
              <w:pStyle w:val="Contact"/>
              <w:rPr>
                <w:color w:val="FFFFFF" w:themeColor="background1"/>
                <w:sz w:val="18"/>
              </w:rPr>
            </w:pPr>
            <w:r w:rsidRPr="00B74AB6">
              <w:rPr>
                <w:color w:val="FFFFFF" w:themeColor="background1"/>
                <w:sz w:val="18"/>
              </w:rPr>
              <w:t>Reading, Berkshire, UK</w:t>
            </w:r>
          </w:p>
        </w:tc>
        <w:tc>
          <w:tcPr>
            <w:tcW w:w="283" w:type="dxa"/>
          </w:tcPr>
          <w:p w14:paraId="706FEBE3" w14:textId="77777777" w:rsidR="00CD2FD2" w:rsidRPr="00997E86" w:rsidRDefault="00CD2FD2" w:rsidP="00CD2FD2"/>
        </w:tc>
        <w:tc>
          <w:tcPr>
            <w:tcW w:w="3544" w:type="dxa"/>
            <w:vMerge/>
            <w:tcBorders>
              <w:bottom w:val="single" w:sz="4" w:space="0" w:color="D9D9D9" w:themeColor="background1" w:themeShade="D9"/>
            </w:tcBorders>
          </w:tcPr>
          <w:p w14:paraId="10B95C7A" w14:textId="77777777" w:rsidR="00CD2FD2" w:rsidRPr="00997E86" w:rsidRDefault="00CD2FD2" w:rsidP="00CD2FD2"/>
        </w:tc>
        <w:tc>
          <w:tcPr>
            <w:tcW w:w="3145" w:type="dxa"/>
            <w:vMerge/>
            <w:tcBorders>
              <w:bottom w:val="single" w:sz="4" w:space="0" w:color="D9D9D9" w:themeColor="background1" w:themeShade="D9"/>
            </w:tcBorders>
          </w:tcPr>
          <w:p w14:paraId="321D7549" w14:textId="77777777" w:rsidR="00CD2FD2" w:rsidRPr="00997E86" w:rsidRDefault="00CD2FD2" w:rsidP="00CD2FD2"/>
        </w:tc>
      </w:tr>
      <w:tr w:rsidR="00F86E80" w:rsidRPr="00997E86" w14:paraId="62673B4C" w14:textId="77777777" w:rsidTr="00D02BDA">
        <w:tc>
          <w:tcPr>
            <w:tcW w:w="426" w:type="dxa"/>
            <w:vAlign w:val="center"/>
          </w:tcPr>
          <w:p w14:paraId="5B431C5D" w14:textId="43B5CF0E" w:rsidR="00CD2FD2" w:rsidRPr="009B7BF0" w:rsidRDefault="00084A9D" w:rsidP="00CD2FD2">
            <w:pPr>
              <w:pStyle w:val="Contact"/>
            </w:pPr>
            <w:r w:rsidRPr="009B7BF0">
              <w:rPr>
                <w:noProof/>
              </w:rPr>
              <mc:AlternateContent>
                <mc:Choice Requires="wpg">
                  <w:drawing>
                    <wp:inline distT="0" distB="0" distL="0" distR="0" wp14:anchorId="30D51FEF" wp14:editId="7B36D11D">
                      <wp:extent cx="212725" cy="212725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2725" cy="212725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69ACC" id="Group 143" o:spid="_x0000_s1026" alt="Icon LinkedIn" style="width:16.75pt;height:16.75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45" w:type="dxa"/>
            <w:gridSpan w:val="2"/>
            <w:vAlign w:val="center"/>
          </w:tcPr>
          <w:p w14:paraId="38A40715" w14:textId="0083D61F" w:rsidR="00D02BDA" w:rsidRPr="00B74AB6" w:rsidRDefault="00B74AB6" w:rsidP="00CD2FD2">
            <w:pPr>
              <w:pStyle w:val="Contact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>L</w:t>
            </w:r>
            <w:r w:rsidR="00084A9D" w:rsidRPr="00B74AB6">
              <w:rPr>
                <w:color w:val="FFFFFF" w:themeColor="background1"/>
                <w:sz w:val="18"/>
              </w:rPr>
              <w:t>inkedin.com/in</w:t>
            </w:r>
            <w:r w:rsidR="00944969">
              <w:rPr>
                <w:color w:val="FFFFFF" w:themeColor="background1"/>
                <w:sz w:val="18"/>
              </w:rPr>
              <w:t>/</w:t>
            </w:r>
            <w:r w:rsidR="00084A9D" w:rsidRPr="00B74AB6">
              <w:rPr>
                <w:rStyle w:val="vanity-namedisplay-name"/>
                <w:color w:val="FFFFFF" w:themeColor="background1"/>
                <w:sz w:val="18"/>
              </w:rPr>
              <w:t>daryl-jacura/</w:t>
            </w:r>
          </w:p>
        </w:tc>
        <w:tc>
          <w:tcPr>
            <w:tcW w:w="283" w:type="dxa"/>
          </w:tcPr>
          <w:p w14:paraId="07B08EAB" w14:textId="77777777" w:rsidR="00CD2FD2" w:rsidRPr="00997E86" w:rsidRDefault="00CD2FD2" w:rsidP="00CD2FD2"/>
        </w:tc>
        <w:tc>
          <w:tcPr>
            <w:tcW w:w="3544" w:type="dxa"/>
            <w:vMerge/>
            <w:tcBorders>
              <w:bottom w:val="single" w:sz="4" w:space="0" w:color="D9D9D9" w:themeColor="background1" w:themeShade="D9"/>
            </w:tcBorders>
          </w:tcPr>
          <w:p w14:paraId="1B5DE807" w14:textId="77777777" w:rsidR="00CD2FD2" w:rsidRPr="00997E86" w:rsidRDefault="00CD2FD2" w:rsidP="00CD2FD2"/>
        </w:tc>
        <w:tc>
          <w:tcPr>
            <w:tcW w:w="3145" w:type="dxa"/>
            <w:vMerge/>
            <w:tcBorders>
              <w:bottom w:val="single" w:sz="4" w:space="0" w:color="D9D9D9" w:themeColor="background1" w:themeShade="D9"/>
            </w:tcBorders>
          </w:tcPr>
          <w:p w14:paraId="7C9B06F7" w14:textId="77777777" w:rsidR="00CD2FD2" w:rsidRPr="00997E86" w:rsidRDefault="00CD2FD2" w:rsidP="00CD2FD2"/>
        </w:tc>
      </w:tr>
      <w:tr w:rsidR="00F86E80" w:rsidRPr="00997E86" w14:paraId="1EC5EBE5" w14:textId="77777777" w:rsidTr="00D02BDA">
        <w:trPr>
          <w:trHeight w:val="664"/>
        </w:trPr>
        <w:tc>
          <w:tcPr>
            <w:tcW w:w="426" w:type="dxa"/>
            <w:vAlign w:val="center"/>
          </w:tcPr>
          <w:p w14:paraId="2D5ABF55" w14:textId="2564A7E2" w:rsidR="00CD2FD2" w:rsidRPr="00D02BDA" w:rsidRDefault="00CD2FD2" w:rsidP="00CD2FD2">
            <w:pPr>
              <w:pStyle w:val="Contact"/>
              <w:rPr>
                <w:sz w:val="18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2256B526" w14:textId="1A4DA91B" w:rsidR="00D02BDA" w:rsidRPr="00B74AB6" w:rsidRDefault="00D02BDA" w:rsidP="00CD2FD2">
            <w:pPr>
              <w:pStyle w:val="Contac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B74AB6">
              <w:rPr>
                <w:b/>
                <w:bCs/>
                <w:color w:val="FFFFFF" w:themeColor="background1"/>
                <w:sz w:val="16"/>
                <w:szCs w:val="16"/>
              </w:rPr>
              <w:t>Check out my Resume website:</w:t>
            </w:r>
          </w:p>
          <w:p w14:paraId="0D6AE8DD" w14:textId="2CCD1D25" w:rsidR="00257F0C" w:rsidRPr="00B74AB6" w:rsidRDefault="00D02BDA" w:rsidP="00CD2FD2">
            <w:pPr>
              <w:pStyle w:val="Contac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B74AB6">
              <w:rPr>
                <w:b/>
                <w:bCs/>
                <w:color w:val="FFFFFF" w:themeColor="background1"/>
                <w:sz w:val="16"/>
                <w:szCs w:val="16"/>
              </w:rPr>
              <w:t>https://djacura.github.io/my-resume/</w:t>
            </w:r>
          </w:p>
        </w:tc>
        <w:tc>
          <w:tcPr>
            <w:tcW w:w="283" w:type="dxa"/>
          </w:tcPr>
          <w:p w14:paraId="5974169D" w14:textId="77777777" w:rsidR="00CD2FD2" w:rsidRPr="00997E86" w:rsidRDefault="00CD2FD2" w:rsidP="00CD2FD2"/>
        </w:tc>
        <w:tc>
          <w:tcPr>
            <w:tcW w:w="3544" w:type="dxa"/>
            <w:vMerge/>
            <w:tcBorders>
              <w:bottom w:val="single" w:sz="4" w:space="0" w:color="D9D9D9" w:themeColor="background1" w:themeShade="D9"/>
            </w:tcBorders>
          </w:tcPr>
          <w:p w14:paraId="559464F1" w14:textId="77777777" w:rsidR="00CD2FD2" w:rsidRPr="00997E86" w:rsidRDefault="00CD2FD2" w:rsidP="00CD2FD2"/>
        </w:tc>
        <w:tc>
          <w:tcPr>
            <w:tcW w:w="3145" w:type="dxa"/>
            <w:vMerge/>
            <w:tcBorders>
              <w:bottom w:val="single" w:sz="4" w:space="0" w:color="D9D9D9" w:themeColor="background1" w:themeShade="D9"/>
            </w:tcBorders>
          </w:tcPr>
          <w:p w14:paraId="38F15E92" w14:textId="77777777" w:rsidR="00CD2FD2" w:rsidRPr="00997E86" w:rsidRDefault="00CD2FD2" w:rsidP="00CD2FD2"/>
        </w:tc>
      </w:tr>
      <w:tr w:rsidR="00F86E80" w:rsidRPr="00997E86" w14:paraId="3858CC8E" w14:textId="77777777" w:rsidTr="00D02BDA">
        <w:trPr>
          <w:trHeight w:val="720"/>
        </w:trPr>
        <w:tc>
          <w:tcPr>
            <w:tcW w:w="3971" w:type="dxa"/>
            <w:gridSpan w:val="3"/>
          </w:tcPr>
          <w:p w14:paraId="29F77667" w14:textId="77777777" w:rsidR="00CD2FD2" w:rsidRPr="00997E86" w:rsidRDefault="00CD2FD2" w:rsidP="00CD2FD2"/>
        </w:tc>
        <w:tc>
          <w:tcPr>
            <w:tcW w:w="283" w:type="dxa"/>
          </w:tcPr>
          <w:p w14:paraId="15860877" w14:textId="77777777" w:rsidR="00CD2FD2" w:rsidRPr="00997E86" w:rsidRDefault="00CD2FD2" w:rsidP="00CD2FD2"/>
        </w:tc>
        <w:tc>
          <w:tcPr>
            <w:tcW w:w="3544" w:type="dxa"/>
            <w:vMerge/>
            <w:tcBorders>
              <w:bottom w:val="single" w:sz="4" w:space="0" w:color="D9D9D9" w:themeColor="background1" w:themeShade="D9"/>
            </w:tcBorders>
          </w:tcPr>
          <w:p w14:paraId="51FF75CD" w14:textId="77777777" w:rsidR="00CD2FD2" w:rsidRPr="00997E86" w:rsidRDefault="00CD2FD2" w:rsidP="00CD2FD2"/>
        </w:tc>
        <w:tc>
          <w:tcPr>
            <w:tcW w:w="3145" w:type="dxa"/>
            <w:vMerge/>
            <w:tcBorders>
              <w:bottom w:val="single" w:sz="4" w:space="0" w:color="D9D9D9" w:themeColor="background1" w:themeShade="D9"/>
            </w:tcBorders>
          </w:tcPr>
          <w:p w14:paraId="505718A2" w14:textId="77777777" w:rsidR="00CD2FD2" w:rsidRPr="00997E86" w:rsidRDefault="00CD2FD2" w:rsidP="00CD2FD2"/>
        </w:tc>
      </w:tr>
      <w:tr w:rsidR="00F86E80" w:rsidRPr="00997E86" w14:paraId="2F563607" w14:textId="77777777" w:rsidTr="00D02BDA">
        <w:trPr>
          <w:trHeight w:val="288"/>
        </w:trPr>
        <w:tc>
          <w:tcPr>
            <w:tcW w:w="3971" w:type="dxa"/>
            <w:gridSpan w:val="3"/>
          </w:tcPr>
          <w:p w14:paraId="41AC24EC" w14:textId="77777777" w:rsidR="00CD2FD2" w:rsidRPr="00997E86" w:rsidRDefault="00CD2FD2" w:rsidP="00CD2FD2"/>
        </w:tc>
        <w:tc>
          <w:tcPr>
            <w:tcW w:w="283" w:type="dxa"/>
          </w:tcPr>
          <w:p w14:paraId="04115A90" w14:textId="77777777" w:rsidR="00CD2FD2" w:rsidRPr="00997E86" w:rsidRDefault="00CD2FD2" w:rsidP="00CD2FD2"/>
        </w:tc>
        <w:tc>
          <w:tcPr>
            <w:tcW w:w="3544" w:type="dxa"/>
            <w:tcBorders>
              <w:top w:val="single" w:sz="4" w:space="0" w:color="D9D9D9" w:themeColor="background1" w:themeShade="D9"/>
            </w:tcBorders>
          </w:tcPr>
          <w:p w14:paraId="28CBFE36" w14:textId="77777777" w:rsidR="00CD2FD2" w:rsidRPr="00997E86" w:rsidRDefault="00CD2FD2" w:rsidP="00CD2FD2"/>
        </w:tc>
        <w:tc>
          <w:tcPr>
            <w:tcW w:w="3145" w:type="dxa"/>
            <w:tcBorders>
              <w:top w:val="single" w:sz="4" w:space="0" w:color="D9D9D9" w:themeColor="background1" w:themeShade="D9"/>
            </w:tcBorders>
          </w:tcPr>
          <w:p w14:paraId="34E4246D" w14:textId="77777777" w:rsidR="00CD2FD2" w:rsidRPr="00997E86" w:rsidRDefault="00CD2FD2" w:rsidP="00CD2FD2"/>
        </w:tc>
      </w:tr>
      <w:tr w:rsidR="00144072" w:rsidRPr="00997E86" w14:paraId="4C7505DD" w14:textId="77777777" w:rsidTr="00D02BDA">
        <w:tc>
          <w:tcPr>
            <w:tcW w:w="3971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4979597B1C1A4A3E90BD6CF0DEBE3F7E"/>
              </w:placeholder>
              <w:temporary/>
              <w:showingPlcHdr/>
              <w15:appearance w15:val="hidden"/>
            </w:sdtPr>
            <w:sdtContent>
              <w:p w14:paraId="19636883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15AD2563" w14:textId="2093E4EF" w:rsidR="00144072" w:rsidRDefault="00DD03C6" w:rsidP="00144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6590DC" wp14:editId="761D332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1301750</wp:posOffset>
                      </wp:positionV>
                      <wp:extent cx="761147" cy="163236"/>
                      <wp:effectExtent l="0" t="0" r="0" b="0"/>
                      <wp:wrapNone/>
                      <wp:docPr id="9" name="Text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47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07715CA" w14:textId="64C26FAD" w:rsidR="00E251ED" w:rsidRDefault="009B7BF0" w:rsidP="00E251ED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6</w:t>
                                  </w:r>
                                  <w:r w:rsidR="00E251ED">
                                    <w:t xml:space="preserve"> / 10</w:t>
                                  </w:r>
                                </w:p>
                                <w:p w14:paraId="038BBECD" w14:textId="77777777" w:rsidR="00E251ED" w:rsidRDefault="00E251ED" w:rsidP="00E251E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590DC" id="TextBox 122" o:spid="_x0000_s1030" type="#_x0000_t202" style="position:absolute;margin-left:55pt;margin-top:102.5pt;width:59.9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" filled="f" stroked="f">
                      <v:textbox inset="0,0,0,0">
                        <w:txbxContent>
                          <w:p w14:paraId="507715CA" w14:textId="64C26FAD" w:rsidR="00E251ED" w:rsidRDefault="009B7BF0" w:rsidP="00E251ED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6</w:t>
                            </w:r>
                            <w:r w:rsidR="00E251ED">
                              <w:t xml:space="preserve"> / 10</w:t>
                            </w:r>
                          </w:p>
                          <w:p w14:paraId="038BBECD" w14:textId="77777777" w:rsidR="00E251ED" w:rsidRDefault="00E251ED" w:rsidP="00E251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5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34DFED" wp14:editId="5B21172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1283335</wp:posOffset>
                      </wp:positionV>
                      <wp:extent cx="1333500" cy="166142"/>
                      <wp:effectExtent l="0" t="0" r="0" b="57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166142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43C7DC" w14:textId="0A5782EB" w:rsidR="009B7BF0" w:rsidRPr="009B7BF0" w:rsidRDefault="009B7BF0" w:rsidP="009B7BF0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ddddddddddddddddddddddddddddddddddddddddddddddddddddddddddddddddddddddddddddddddddddddd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4DFED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31" type="#_x0000_t15" style="position:absolute;margin-left:.5pt;margin-top:101.05pt;width:10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" adj="20254" fillcolor="#1d3251 [3204]" stroked="f" strokeweight="1pt">
                      <v:textbox>
                        <w:txbxContent>
                          <w:p w14:paraId="2D43C7DC" w14:textId="0A5782EB" w:rsidR="009B7BF0" w:rsidRPr="009B7BF0" w:rsidRDefault="009B7BF0" w:rsidP="009B7BF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ddddddddddddddddddddddddddddddddddddddddddddddddddddddddddddddddddddddddddddddddddddddd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072">
              <w:rPr>
                <w:noProof/>
              </w:rPr>
              <mc:AlternateContent>
                <mc:Choice Requires="wpg">
                  <w:drawing>
                    <wp:inline distT="0" distB="0" distL="0" distR="0" wp14:anchorId="5C119926" wp14:editId="35E0C838">
                      <wp:extent cx="2171148" cy="2024738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148" cy="2024738"/>
                                <a:chOff x="-19050" y="-1"/>
                                <a:chExt cx="2171148" cy="2024738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19050" y="-1"/>
                                  <a:ext cx="2171148" cy="319763"/>
                                  <a:chOff x="483145" y="4913493"/>
                                  <a:chExt cx="2171148" cy="319763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4697BC" w14:textId="10F3FFBC" w:rsidR="00144072" w:rsidRPr="002A707D" w:rsidRDefault="00BB2DC4" w:rsidP="008E2197">
                                      <w:pPr>
                                        <w:pStyle w:val="Skill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83145" y="4913493"/>
                                    <a:ext cx="1691640" cy="16827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0EB07A" w14:textId="1385E383" w:rsidR="00144072" w:rsidRDefault="006B3CA7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E251ED">
                                        <w:t xml:space="preserve"> 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" y="428472"/>
                                  <a:ext cx="2152103" cy="319915"/>
                                  <a:chOff x="502190" y="5339410"/>
                                  <a:chExt cx="2152103" cy="319915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9AD9F7" w14:textId="116D6509" w:rsidR="00144072" w:rsidRPr="00BB2DC4" w:rsidRDefault="00BB2DC4" w:rsidP="0014407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GB"/>
                                        </w:rPr>
                                      </w:pPr>
                                      <w:r w:rsidRPr="00BB2DC4">
                                        <w:rPr>
                                          <w:lang w:val="en-GB"/>
                                        </w:rPr>
                                        <w:t>CSS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0" y="5339410"/>
                                    <a:ext cx="1647768" cy="188747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C31D4C9" w14:textId="7879D7C5" w:rsidR="00144072" w:rsidRDefault="007875C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E251ED">
                                        <w:t xml:space="preserve">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2" y="856794"/>
                                  <a:ext cx="2152100" cy="320218"/>
                                  <a:chOff x="502193" y="5765176"/>
                                  <a:chExt cx="2152100" cy="320218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E4F6E5E" w14:textId="62EF7FFB" w:rsidR="008E2197" w:rsidRDefault="00E251ED" w:rsidP="008E2197">
                                      <w:pPr>
                                        <w:pStyle w:val="Skill"/>
                                      </w:pPr>
                                      <w:r>
                                        <w:t>Django / Python</w:t>
                                      </w:r>
                                    </w:p>
                                    <w:p w14:paraId="2849EBA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3" y="5765176"/>
                                    <a:ext cx="1482092" cy="163540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C505935" w14:textId="206D2E5A" w:rsidR="008E2197" w:rsidRDefault="009B7BF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</w:t>
                                      </w:r>
                                      <w:r w:rsidR="00E251ED">
                                        <w:t xml:space="preserve"> / 10</w:t>
                                      </w:r>
                                    </w:p>
                                    <w:p w14:paraId="417B30F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BFD891D" w14:textId="40000DF6" w:rsidR="008E2197" w:rsidRDefault="00E251ED" w:rsidP="008E2197">
                                      <w:pPr>
                                        <w:pStyle w:val="Skill"/>
                                      </w:pPr>
                                      <w:r>
                                        <w:t>MongoDB</w:t>
                                      </w:r>
                                    </w:p>
                                    <w:p w14:paraId="488219B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1DF90A" w14:textId="77777777" w:rsidR="008E2197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E9EB56F00D6E458A84D545E2679299C1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02E7F73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" y="1703469"/>
                                  <a:ext cx="2152103" cy="321268"/>
                                  <a:chOff x="502190" y="6616263"/>
                                  <a:chExt cx="2152103" cy="321268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02FE347" w14:textId="75A70C74" w:rsidR="008E2197" w:rsidRDefault="00E251ED" w:rsidP="008E2197">
                                      <w:pPr>
                                        <w:pStyle w:val="Skill"/>
                                      </w:pPr>
                                      <w:r>
                                        <w:t>SQL / NoSQL</w:t>
                                      </w:r>
                                    </w:p>
                                    <w:p w14:paraId="482EBB29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0" y="6616263"/>
                                    <a:ext cx="1116335" cy="169478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93265" y="6617468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350650" w14:textId="6AC30B9E" w:rsidR="008E2197" w:rsidRDefault="00257F0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5</w:t>
                                      </w:r>
                                      <w:r w:rsidR="00E251ED">
                                        <w:t xml:space="preserve"> / 10</w:t>
                                      </w:r>
                                    </w:p>
                                    <w:p w14:paraId="48402E6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19926" id="Group 153" o:spid="_x0000_s1032" alt="&quot;&quot;" style="width:170.95pt;height:159.45pt;mso-position-horizontal-relative:char;mso-position-vertical-relative:line" coordorigin="-190" coordsize="21711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">
                      <v:group id="Group 16" o:spid="_x0000_s1033" alt="Skill" style="position:absolute;left:-190;width:21710;height:3197" coordorigin="4831,49134" coordsize="2171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4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84697BC" w14:textId="10F3FFBC" w:rsidR="00144072" w:rsidRPr="002A707D" w:rsidRDefault="00BB2DC4" w:rsidP="008E2197">
                                <w:pPr>
                                  <w:pStyle w:val="Skill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HTML</w:t>
                                </w:r>
                              </w:p>
                            </w:txbxContent>
                          </v:textbox>
                        </v:shape>
                        <v:rect id="Rectangle 58" o:spid="_x0000_s1035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 id="Arrow: Pentagon 59" o:spid="_x0000_s1036" type="#_x0000_t15" style="position:absolute;left:4831;top:49134;width:16916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" adj="20526" fillcolor="#1d3251 [3204]" stroked="f" strokeweight="1pt"/>
                        <v:shape id="TextBox 58" o:spid="_x0000_s1037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3B0EB07A" w14:textId="1385E383" w:rsidR="00144072" w:rsidRDefault="006B3CA7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E251ED">
                                  <w:t xml:space="preserve"> 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8" alt="Skill" style="position:absolute;top:4284;width:21520;height:3199" coordorigin="5021,53394" coordsize="21521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9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E9AD9F7" w14:textId="116D6509" w:rsidR="00144072" w:rsidRPr="00BB2DC4" w:rsidRDefault="00BB2DC4" w:rsidP="001440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BB2DC4">
                                  <w:rPr>
                                    <w:lang w:val="en-GB"/>
                                  </w:rPr>
                                  <w:t>CSS</w:t>
                                </w:r>
                              </w:p>
                            </w:txbxContent>
                          </v:textbox>
                        </v:shape>
                        <v:rect id="Rectangle 42" o:spid="_x0000_s1040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41" type="#_x0000_t15" style="position:absolute;left:5021;top:53394;width:16478;height: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" adj="20363" fillcolor="#1d3251 [3204]" stroked="f" strokeweight="1pt"/>
                        <v:shape id="TextBox 117" o:spid="_x0000_s1042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0C31D4C9" w14:textId="7879D7C5" w:rsidR="00144072" w:rsidRDefault="007875C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E251ED">
                                  <w:t xml:space="preserve">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3" alt="Skill" style="position:absolute;top:8567;width:21520;height:3203" coordorigin="5021,57651" coordsize="21521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4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5E4F6E5E" w14:textId="62EF7FFB" w:rsidR="008E2197" w:rsidRDefault="00E251ED" w:rsidP="008E2197">
                                <w:pPr>
                                  <w:pStyle w:val="Skill"/>
                                </w:pPr>
                                <w:r>
                                  <w:t>Django / Python</w:t>
                                </w:r>
                              </w:p>
                              <w:p w14:paraId="2849EBA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6" type="#_x0000_t15" style="position:absolute;left:5021;top:57651;width:14821;height:1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" adj="20408" fillcolor="#1d3251 [3204]" stroked="f" strokeweight="1pt"/>
                        <v:shape id="_x0000_s1047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4C505935" w14:textId="206D2E5A" w:rsidR="008E2197" w:rsidRDefault="009B7BF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</w:t>
                                </w:r>
                                <w:r w:rsidR="00E251ED">
                                  <w:t xml:space="preserve"> / 10</w:t>
                                </w:r>
                              </w:p>
                              <w:p w14:paraId="417B30F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8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9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BFD891D" w14:textId="40000DF6" w:rsidR="008E2197" w:rsidRDefault="00E251ED" w:rsidP="008E2197">
                                <w:pPr>
                                  <w:pStyle w:val="Skill"/>
                                </w:pPr>
                                <w:r>
                                  <w:t>MongoDB</w:t>
                                </w:r>
                              </w:p>
                              <w:p w14:paraId="488219B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50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TextBox 127" o:spid="_x0000_s1051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721DF90A" w14:textId="77777777" w:rsidR="008E2197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E9EB56F00D6E458A84D545E2679299C1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02E7F73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2" alt="Skill" style="position:absolute;top:17034;width:21520;height:3213" coordorigin="5021,66162" coordsize="21521,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3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002FE347" w14:textId="75A70C74" w:rsidR="008E2197" w:rsidRDefault="00E251ED" w:rsidP="008E2197">
                                <w:pPr>
                                  <w:pStyle w:val="Skill"/>
                                </w:pPr>
                                <w:r>
                                  <w:t>SQL / NoSQL</w:t>
                                </w:r>
                              </w:p>
                              <w:p w14:paraId="482EBB29" w14:textId="77777777" w:rsidR="00144072" w:rsidRDefault="00144072" w:rsidP="008E2197"/>
                            </w:txbxContent>
                          </v:textbox>
                        </v:shape>
                        <v:rect id="Rectangle 30" o:spid="_x0000_s1054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5" type="#_x0000_t15" style="position:absolute;left:5021;top:66162;width:11164;height:1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" adj="19960" fillcolor="#1d3251 [3204]" stroked="f" strokeweight="1pt"/>
                        <v:shape id="TextBox 132" o:spid="_x0000_s1056" type="#_x0000_t202" style="position:absolute;left:11932;top:6617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77350650" w14:textId="6AC30B9E" w:rsidR="008E2197" w:rsidRDefault="00257F0C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5</w:t>
                                </w:r>
                                <w:r w:rsidR="00E251ED">
                                  <w:t xml:space="preserve"> / 10</w:t>
                                </w:r>
                              </w:p>
                              <w:p w14:paraId="48402E6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0E0124437AFD4380AA7860989D4D75D0"/>
              </w:placeholder>
              <w:temporary/>
              <w:showingPlcHdr/>
              <w15:appearance w15:val="hidden"/>
            </w:sdtPr>
            <w:sdtContent>
              <w:p w14:paraId="2E7FF87E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E6CD615" w14:textId="3CFAB096" w:rsidR="008E2197" w:rsidRDefault="00E251ED" w:rsidP="008E2197">
            <w:pPr>
              <w:pStyle w:val="Heading2"/>
            </w:pPr>
            <w:r>
              <w:t>GCSE</w:t>
            </w:r>
          </w:p>
          <w:p w14:paraId="305DDB71" w14:textId="7D5D3974" w:rsidR="00552F9B" w:rsidRDefault="00E251ED" w:rsidP="00552F9B">
            <w:pPr>
              <w:pStyle w:val="Heading4"/>
            </w:pPr>
            <w:r>
              <w:t>Little Heath secondary school</w:t>
            </w:r>
          </w:p>
          <w:p w14:paraId="1BB8429D" w14:textId="2A9F2569" w:rsidR="00552F9B" w:rsidRDefault="00E251ED" w:rsidP="00552F9B">
            <w:r>
              <w:t>07/00 – 07/05</w:t>
            </w:r>
          </w:p>
          <w:p w14:paraId="06E03C3B" w14:textId="79B75986" w:rsidR="00552F9B" w:rsidRDefault="00E251ED" w:rsidP="00552F9B">
            <w:pPr>
              <w:pStyle w:val="Heading2"/>
            </w:pPr>
            <w:r>
              <w:t>A-levels</w:t>
            </w:r>
          </w:p>
          <w:p w14:paraId="637369F0" w14:textId="2A78AB04" w:rsidR="00552F9B" w:rsidRDefault="00E251ED" w:rsidP="00552F9B">
            <w:pPr>
              <w:pStyle w:val="Heading4"/>
            </w:pPr>
            <w:r>
              <w:t>Little Heath Secondary school</w:t>
            </w:r>
          </w:p>
          <w:p w14:paraId="5DB41977" w14:textId="4963DF8E" w:rsidR="00552F9B" w:rsidRDefault="00E251ED" w:rsidP="00552F9B">
            <w:r>
              <w:t>07/05 – 07/07</w:t>
            </w:r>
          </w:p>
          <w:p w14:paraId="6141DF0B" w14:textId="45A7281F" w:rsidR="00552F9B" w:rsidRDefault="00E251ED" w:rsidP="00552F9B">
            <w:pPr>
              <w:pStyle w:val="Heading2"/>
            </w:pPr>
            <w:r>
              <w:t xml:space="preserve">Full </w:t>
            </w:r>
            <w:r w:rsidR="00BB2DC4">
              <w:t>S</w:t>
            </w:r>
            <w:r>
              <w:t xml:space="preserve">tack </w:t>
            </w:r>
            <w:r w:rsidR="00BB2DC4">
              <w:t>D</w:t>
            </w:r>
            <w:r>
              <w:t>eveloper</w:t>
            </w:r>
            <w:r w:rsidR="00BB2DC4">
              <w:t xml:space="preserve"> Degree</w:t>
            </w:r>
          </w:p>
          <w:p w14:paraId="371689A8" w14:textId="63F73E6B" w:rsidR="00552F9B" w:rsidRDefault="00E251ED" w:rsidP="00552F9B">
            <w:pPr>
              <w:pStyle w:val="Heading4"/>
            </w:pPr>
            <w:r>
              <w:t>Code Institute</w:t>
            </w:r>
          </w:p>
          <w:p w14:paraId="76ABB1A4" w14:textId="22CEA7CF" w:rsidR="00552F9B" w:rsidRPr="00552F9B" w:rsidRDefault="00E251ED" w:rsidP="00552F9B">
            <w:r>
              <w:t>03/20 – 0</w:t>
            </w:r>
            <w:r w:rsidR="007875CC">
              <w:t>4</w:t>
            </w:r>
            <w:r>
              <w:t>/21</w:t>
            </w:r>
          </w:p>
        </w:tc>
        <w:tc>
          <w:tcPr>
            <w:tcW w:w="283" w:type="dxa"/>
            <w:tcBorders>
              <w:left w:val="single" w:sz="4" w:space="0" w:color="D9D9D9" w:themeColor="background1" w:themeShade="D9"/>
            </w:tcBorders>
          </w:tcPr>
          <w:p w14:paraId="33CAE8F3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689" w:type="dxa"/>
            <w:gridSpan w:val="2"/>
          </w:tcPr>
          <w:sdt>
            <w:sdtPr>
              <w:id w:val="864106690"/>
              <w:placeholder>
                <w:docPart w:val="6D47DA4CF2514A01A2D370C67A7BBA7A"/>
              </w:placeholder>
              <w:temporary/>
              <w:showingPlcHdr/>
              <w15:appearance w15:val="hidden"/>
            </w:sdtPr>
            <w:sdtContent>
              <w:p w14:paraId="0A577C3C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67AD1C0A" w14:textId="2114571B" w:rsidR="00A6425D" w:rsidRDefault="00F81642" w:rsidP="00A6425D">
            <w:pPr>
              <w:pStyle w:val="Heading3"/>
            </w:pPr>
            <w:r>
              <w:t>Audi Accredited Master Technician</w:t>
            </w:r>
          </w:p>
          <w:p w14:paraId="771994D4" w14:textId="795F0615" w:rsidR="00A6425D" w:rsidRDefault="00F81642" w:rsidP="00A6425D">
            <w:pPr>
              <w:pStyle w:val="Heading5"/>
            </w:pPr>
            <w:r>
              <w:t>Reading Audi, 07/2007 - present</w:t>
            </w:r>
          </w:p>
          <w:p w14:paraId="2B6F8A1E" w14:textId="2E2302FF" w:rsidR="00A6425D" w:rsidRPr="00A6425D" w:rsidRDefault="00F81642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Started as an apprentice technician and worked my way up through the levels to become an IMI accredited master technician.</w:t>
            </w:r>
          </w:p>
          <w:p w14:paraId="67055CAC" w14:textId="38818527" w:rsidR="00A6425D" w:rsidRDefault="002E1BA0" w:rsidP="002E1BA0">
            <w:pPr>
              <w:pStyle w:val="ListBullet"/>
            </w:pPr>
            <w:r>
              <w:t xml:space="preserve">Servicing and </w:t>
            </w:r>
            <w:r w:rsidR="002E06F5">
              <w:t>diagnosis</w:t>
            </w:r>
            <w:r>
              <w:t xml:space="preserve"> of light vehicles</w:t>
            </w:r>
          </w:p>
          <w:p w14:paraId="709904B6" w14:textId="72EBBB6B" w:rsidR="002E06F5" w:rsidRDefault="002E06F5" w:rsidP="002E1BA0">
            <w:pPr>
              <w:pStyle w:val="ListBullet"/>
            </w:pPr>
            <w:r>
              <w:t>Diagnosis and rectification of E-Tron HV vehicles</w:t>
            </w:r>
            <w:r w:rsidR="002A7C8C">
              <w:t xml:space="preserve"> as HV specialist</w:t>
            </w:r>
          </w:p>
          <w:p w14:paraId="38A3DE12" w14:textId="1389BF49" w:rsidR="001E0E84" w:rsidRDefault="001E0E84" w:rsidP="002E1BA0">
            <w:pPr>
              <w:pStyle w:val="ListBullet"/>
            </w:pPr>
            <w:r>
              <w:t>Covering workshop control and mentoring staff</w:t>
            </w:r>
          </w:p>
          <w:p w14:paraId="267C1994" w14:textId="172EBE1E" w:rsidR="002A7C8C" w:rsidRDefault="002A7C8C" w:rsidP="002E1BA0">
            <w:pPr>
              <w:pStyle w:val="ListBullet"/>
            </w:pPr>
            <w:r>
              <w:t xml:space="preserve">Assisting with Technical repairs and Recall </w:t>
            </w:r>
            <w:proofErr w:type="gramStart"/>
            <w:r>
              <w:t>information</w:t>
            </w:r>
            <w:proofErr w:type="gramEnd"/>
          </w:p>
          <w:p w14:paraId="40FB10FB" w14:textId="5F3E723B" w:rsidR="009B7BF0" w:rsidRDefault="00B74AB6" w:rsidP="009B7BF0">
            <w:pPr>
              <w:pStyle w:val="Heading3"/>
            </w:pPr>
            <w:r>
              <w:t>Tesla Senior Service Technician</w:t>
            </w:r>
          </w:p>
          <w:p w14:paraId="7AC73FC0" w14:textId="2BDB7A8C" w:rsidR="009B7BF0" w:rsidRDefault="00B74AB6" w:rsidP="009B7BF0">
            <w:pPr>
              <w:pStyle w:val="Heading5"/>
            </w:pPr>
            <w:r>
              <w:t>Reading Tesla</w:t>
            </w:r>
            <w:r w:rsidR="009B7BF0">
              <w:t xml:space="preserve">, </w:t>
            </w:r>
            <w:r w:rsidR="00264A02">
              <w:t>05/2021</w:t>
            </w:r>
            <w:r w:rsidR="009B7BF0">
              <w:t xml:space="preserve"> – </w:t>
            </w:r>
            <w:r w:rsidR="00264A02">
              <w:t>06/2022</w:t>
            </w:r>
          </w:p>
          <w:p w14:paraId="48E5AF65" w14:textId="3B3FCAF4" w:rsidR="009B7BF0" w:rsidRPr="00A6425D" w:rsidRDefault="002E06F5" w:rsidP="009B7BF0">
            <w:pPr>
              <w:pStyle w:val="JobDescription"/>
              <w:rPr>
                <w:rStyle w:val="JobDescriptionChar"/>
              </w:rPr>
            </w:pPr>
            <w:r>
              <w:t>Started as a Senior Service Technician for the Launch of Tesla Reading.</w:t>
            </w:r>
          </w:p>
          <w:p w14:paraId="2E869F44" w14:textId="1F17FA39" w:rsidR="009B7BF0" w:rsidRDefault="002E06F5" w:rsidP="009B7BF0">
            <w:pPr>
              <w:pStyle w:val="ListBullet"/>
            </w:pPr>
            <w:r>
              <w:t>Servicing and diagnosis of High voltage vehicles</w:t>
            </w:r>
          </w:p>
          <w:p w14:paraId="1947CF2D" w14:textId="77777777" w:rsidR="002E06F5" w:rsidRDefault="002E06F5" w:rsidP="002A7C8C">
            <w:pPr>
              <w:pStyle w:val="ListBullet"/>
            </w:pPr>
            <w:r>
              <w:t>Assisted with recruitment and training of Service Technicians</w:t>
            </w:r>
          </w:p>
          <w:p w14:paraId="3217BC32" w14:textId="323418E9" w:rsidR="00264A02" w:rsidRDefault="002A7C8C" w:rsidP="00264A02">
            <w:pPr>
              <w:pStyle w:val="ListBullet"/>
            </w:pPr>
            <w:r>
              <w:t>Assisted with the setting up of a new HV service and sales</w:t>
            </w:r>
            <w:r w:rsidR="000A4E75">
              <w:t xml:space="preserve"> </w:t>
            </w:r>
            <w:r w:rsidR="002E3D42">
              <w:t>Centre</w:t>
            </w:r>
            <w:r>
              <w:t xml:space="preserve"> </w:t>
            </w:r>
            <w:proofErr w:type="gramStart"/>
            <w:r>
              <w:t>site</w:t>
            </w:r>
            <w:proofErr w:type="gramEnd"/>
          </w:p>
          <w:p w14:paraId="35028592" w14:textId="12A8E083" w:rsidR="00264A02" w:rsidRDefault="00264A02" w:rsidP="00264A02">
            <w:pPr>
              <w:pStyle w:val="Heading3"/>
            </w:pPr>
            <w:r>
              <w:t xml:space="preserve">Tesla </w:t>
            </w:r>
            <w:r>
              <w:t xml:space="preserve">Firmware Engineering </w:t>
            </w:r>
            <w:r>
              <w:t>Technician</w:t>
            </w:r>
          </w:p>
          <w:p w14:paraId="3CCB0835" w14:textId="25DAF1C7" w:rsidR="00264A02" w:rsidRDefault="00264A02" w:rsidP="00264A02">
            <w:pPr>
              <w:pStyle w:val="Heading5"/>
            </w:pPr>
            <w:r>
              <w:t>Tesla Giga-Factory Berlin</w:t>
            </w:r>
            <w:r>
              <w:t>, 0</w:t>
            </w:r>
            <w:r>
              <w:t>6</w:t>
            </w:r>
            <w:r>
              <w:t>/202</w:t>
            </w:r>
            <w:r>
              <w:t>2</w:t>
            </w:r>
            <w:r>
              <w:t xml:space="preserve"> – present</w:t>
            </w:r>
          </w:p>
          <w:p w14:paraId="5406AEBF" w14:textId="7165AD12" w:rsidR="00264A02" w:rsidRPr="00A6425D" w:rsidRDefault="00264A02" w:rsidP="00264A02">
            <w:pPr>
              <w:pStyle w:val="JobDescription"/>
              <w:rPr>
                <w:rStyle w:val="JobDescriptionChar"/>
              </w:rPr>
            </w:pPr>
            <w:r>
              <w:t xml:space="preserve">Started as a </w:t>
            </w:r>
            <w:r>
              <w:t>Firmware Engineering technician at Giga factory in Berlin</w:t>
            </w:r>
            <w:r>
              <w:t>.</w:t>
            </w:r>
          </w:p>
          <w:p w14:paraId="54762742" w14:textId="77777777" w:rsidR="00264A02" w:rsidRDefault="00264A02" w:rsidP="00264A02">
            <w:pPr>
              <w:pStyle w:val="ListBullet"/>
            </w:pPr>
            <w:r>
              <w:t>I am working on Processes that help run the factory production line.</w:t>
            </w:r>
          </w:p>
          <w:p w14:paraId="2190D62B" w14:textId="53CCF6E7" w:rsidR="00264A02" w:rsidRPr="006C2DFF" w:rsidRDefault="00264A02" w:rsidP="00264A02">
            <w:pPr>
              <w:pStyle w:val="ListBullet"/>
            </w:pPr>
            <w:r>
              <w:t>I also drove and helped production associates on different issues across the factory departments.</w:t>
            </w:r>
          </w:p>
        </w:tc>
      </w:tr>
    </w:tbl>
    <w:p w14:paraId="406ECBBF" w14:textId="77777777" w:rsidR="005A20B8" w:rsidRDefault="005A20B8"/>
    <w:sectPr w:rsidR="005A20B8" w:rsidSect="00C777FF">
      <w:headerReference w:type="default" r:id="rId22"/>
      <w:footerReference w:type="default" r:id="rId2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DCB5" w14:textId="77777777" w:rsidR="00EC59E5" w:rsidRDefault="00EC59E5" w:rsidP="00B21D64">
      <w:pPr>
        <w:spacing w:after="0" w:line="240" w:lineRule="auto"/>
      </w:pPr>
      <w:r>
        <w:separator/>
      </w:r>
    </w:p>
  </w:endnote>
  <w:endnote w:type="continuationSeparator" w:id="0">
    <w:p w14:paraId="350200AB" w14:textId="77777777" w:rsidR="00EC59E5" w:rsidRDefault="00EC59E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F51A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F1B3B" wp14:editId="210485E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0F2140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C872" w14:textId="77777777" w:rsidR="00EC59E5" w:rsidRDefault="00EC59E5" w:rsidP="00B21D64">
      <w:pPr>
        <w:spacing w:after="0" w:line="240" w:lineRule="auto"/>
      </w:pPr>
      <w:r>
        <w:separator/>
      </w:r>
    </w:p>
  </w:footnote>
  <w:footnote w:type="continuationSeparator" w:id="0">
    <w:p w14:paraId="36E5F55B" w14:textId="77777777" w:rsidR="00EC59E5" w:rsidRDefault="00EC59E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8136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4167E82" wp14:editId="5E001C0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B61695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2001854">
    <w:abstractNumId w:val="6"/>
  </w:num>
  <w:num w:numId="2" w16cid:durableId="857280953">
    <w:abstractNumId w:val="8"/>
  </w:num>
  <w:num w:numId="3" w16cid:durableId="319577902">
    <w:abstractNumId w:val="5"/>
  </w:num>
  <w:num w:numId="4" w16cid:durableId="1225332849">
    <w:abstractNumId w:val="2"/>
  </w:num>
  <w:num w:numId="5" w16cid:durableId="1165512615">
    <w:abstractNumId w:val="4"/>
  </w:num>
  <w:num w:numId="6" w16cid:durableId="599141221">
    <w:abstractNumId w:val="7"/>
  </w:num>
  <w:num w:numId="7" w16cid:durableId="459962630">
    <w:abstractNumId w:val="0"/>
  </w:num>
  <w:num w:numId="8" w16cid:durableId="2129396257">
    <w:abstractNumId w:val="1"/>
  </w:num>
  <w:num w:numId="9" w16cid:durableId="1524048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80"/>
    <w:rsid w:val="000161E1"/>
    <w:rsid w:val="00021303"/>
    <w:rsid w:val="00084A9D"/>
    <w:rsid w:val="00097143"/>
    <w:rsid w:val="000A4E75"/>
    <w:rsid w:val="00107E81"/>
    <w:rsid w:val="00110C61"/>
    <w:rsid w:val="00144072"/>
    <w:rsid w:val="00146654"/>
    <w:rsid w:val="00154184"/>
    <w:rsid w:val="00165100"/>
    <w:rsid w:val="001A5C51"/>
    <w:rsid w:val="001B360F"/>
    <w:rsid w:val="001B606C"/>
    <w:rsid w:val="001E0781"/>
    <w:rsid w:val="001E0E84"/>
    <w:rsid w:val="001F6578"/>
    <w:rsid w:val="0021475C"/>
    <w:rsid w:val="00234135"/>
    <w:rsid w:val="00257F0C"/>
    <w:rsid w:val="00264A02"/>
    <w:rsid w:val="00283711"/>
    <w:rsid w:val="002A1D47"/>
    <w:rsid w:val="002A707D"/>
    <w:rsid w:val="002A7C8C"/>
    <w:rsid w:val="002E06F5"/>
    <w:rsid w:val="002E1BA0"/>
    <w:rsid w:val="002E3D42"/>
    <w:rsid w:val="002F4D3C"/>
    <w:rsid w:val="003B0C28"/>
    <w:rsid w:val="003C0BB5"/>
    <w:rsid w:val="003E6F8E"/>
    <w:rsid w:val="004067B9"/>
    <w:rsid w:val="004103C0"/>
    <w:rsid w:val="004327D6"/>
    <w:rsid w:val="00450F8E"/>
    <w:rsid w:val="00452292"/>
    <w:rsid w:val="0045748C"/>
    <w:rsid w:val="004865C2"/>
    <w:rsid w:val="004B4147"/>
    <w:rsid w:val="004E2599"/>
    <w:rsid w:val="00516ABD"/>
    <w:rsid w:val="005352A8"/>
    <w:rsid w:val="00552F9B"/>
    <w:rsid w:val="005636A7"/>
    <w:rsid w:val="005926BA"/>
    <w:rsid w:val="005A20B8"/>
    <w:rsid w:val="005B7DB3"/>
    <w:rsid w:val="005F057E"/>
    <w:rsid w:val="005F453A"/>
    <w:rsid w:val="0061400D"/>
    <w:rsid w:val="00621B5C"/>
    <w:rsid w:val="00667F37"/>
    <w:rsid w:val="00670613"/>
    <w:rsid w:val="006B3CA7"/>
    <w:rsid w:val="006C2DFF"/>
    <w:rsid w:val="007571B5"/>
    <w:rsid w:val="007772B1"/>
    <w:rsid w:val="007875CC"/>
    <w:rsid w:val="00793638"/>
    <w:rsid w:val="008424CE"/>
    <w:rsid w:val="00885546"/>
    <w:rsid w:val="00890F1A"/>
    <w:rsid w:val="008A17ED"/>
    <w:rsid w:val="008E2197"/>
    <w:rsid w:val="008F7954"/>
    <w:rsid w:val="00944969"/>
    <w:rsid w:val="00997E86"/>
    <w:rsid w:val="009B7BF0"/>
    <w:rsid w:val="009B7D45"/>
    <w:rsid w:val="009D39E3"/>
    <w:rsid w:val="009F04C9"/>
    <w:rsid w:val="00A21AF8"/>
    <w:rsid w:val="00A228DC"/>
    <w:rsid w:val="00A33C6C"/>
    <w:rsid w:val="00A6425D"/>
    <w:rsid w:val="00A96376"/>
    <w:rsid w:val="00AA6295"/>
    <w:rsid w:val="00B01BDF"/>
    <w:rsid w:val="00B03ED5"/>
    <w:rsid w:val="00B21D64"/>
    <w:rsid w:val="00B73E22"/>
    <w:rsid w:val="00B74AB6"/>
    <w:rsid w:val="00BB2DC4"/>
    <w:rsid w:val="00BB7CE4"/>
    <w:rsid w:val="00BC33C3"/>
    <w:rsid w:val="00BF0DAF"/>
    <w:rsid w:val="00C02678"/>
    <w:rsid w:val="00C05345"/>
    <w:rsid w:val="00C06791"/>
    <w:rsid w:val="00C344AA"/>
    <w:rsid w:val="00C37B1A"/>
    <w:rsid w:val="00C46736"/>
    <w:rsid w:val="00C777FF"/>
    <w:rsid w:val="00C87B40"/>
    <w:rsid w:val="00CD2FD2"/>
    <w:rsid w:val="00D02BDA"/>
    <w:rsid w:val="00D12DFD"/>
    <w:rsid w:val="00D35C57"/>
    <w:rsid w:val="00D50E14"/>
    <w:rsid w:val="00D56E8D"/>
    <w:rsid w:val="00D61DF1"/>
    <w:rsid w:val="00D62B7E"/>
    <w:rsid w:val="00DD03C6"/>
    <w:rsid w:val="00DE34FD"/>
    <w:rsid w:val="00DE5871"/>
    <w:rsid w:val="00E054AD"/>
    <w:rsid w:val="00E204C6"/>
    <w:rsid w:val="00E251ED"/>
    <w:rsid w:val="00E32467"/>
    <w:rsid w:val="00E60886"/>
    <w:rsid w:val="00E95DE0"/>
    <w:rsid w:val="00EC59E5"/>
    <w:rsid w:val="00ED755E"/>
    <w:rsid w:val="00F753F2"/>
    <w:rsid w:val="00F81642"/>
    <w:rsid w:val="00F86E80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FA2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customStyle="1" w:styleId="vanity-namedomain">
    <w:name w:val="vanity-name__domain"/>
    <w:basedOn w:val="DefaultParagraphFont"/>
    <w:rsid w:val="00F86E80"/>
  </w:style>
  <w:style w:type="character" w:customStyle="1" w:styleId="vanity-namedisplay-name">
    <w:name w:val="vanity-name__display-name"/>
    <w:basedOn w:val="DefaultParagraphFont"/>
    <w:rsid w:val="00F86E80"/>
  </w:style>
  <w:style w:type="character" w:styleId="Hyperlink">
    <w:name w:val="Hyperlink"/>
    <w:basedOn w:val="DefaultParagraphFont"/>
    <w:uiPriority w:val="99"/>
    <w:unhideWhenUsed/>
    <w:rsid w:val="00F86E80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cu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D6615CB87B47D396662ECCA1243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48DD0-8E52-426E-BF33-7B79B318BE21}"/>
      </w:docPartPr>
      <w:docPartBody>
        <w:p w:rsidR="002A4CCB" w:rsidRDefault="0091444E">
          <w:pPr>
            <w:pStyle w:val="3AD6615CB87B47D396662ECCA12430A2"/>
          </w:pPr>
          <w:r w:rsidRPr="007772B1">
            <w:t>ABOUT ME</w:t>
          </w:r>
        </w:p>
      </w:docPartBody>
    </w:docPart>
    <w:docPart>
      <w:docPartPr>
        <w:name w:val="4979597B1C1A4A3E90BD6CF0DEBE3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A349A-D9E7-4FCC-9A49-5A51B08ECB96}"/>
      </w:docPartPr>
      <w:docPartBody>
        <w:p w:rsidR="002A4CCB" w:rsidRDefault="0091444E">
          <w:pPr>
            <w:pStyle w:val="4979597B1C1A4A3E90BD6CF0DEBE3F7E"/>
          </w:pPr>
          <w:r>
            <w:t>Skills</w:t>
          </w:r>
        </w:p>
      </w:docPartBody>
    </w:docPart>
    <w:docPart>
      <w:docPartPr>
        <w:name w:val="0E0124437AFD4380AA7860989D4D7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A3DF1-54A3-4AF7-830E-658DB2F5957A}"/>
      </w:docPartPr>
      <w:docPartBody>
        <w:p w:rsidR="002A4CCB" w:rsidRDefault="0091444E">
          <w:pPr>
            <w:pStyle w:val="0E0124437AFD4380AA7860989D4D75D0"/>
          </w:pPr>
          <w:r>
            <w:t>Education</w:t>
          </w:r>
        </w:p>
      </w:docPartBody>
    </w:docPart>
    <w:docPart>
      <w:docPartPr>
        <w:name w:val="6D47DA4CF2514A01A2D370C67A7BB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E9F53-4AB6-4B14-8A3D-012B6EFDF166}"/>
      </w:docPartPr>
      <w:docPartBody>
        <w:p w:rsidR="002A4CCB" w:rsidRDefault="0091444E">
          <w:pPr>
            <w:pStyle w:val="6D47DA4CF2514A01A2D370C67A7BBA7A"/>
          </w:pPr>
          <w:r>
            <w:t>Experience</w:t>
          </w:r>
        </w:p>
      </w:docPartBody>
    </w:docPart>
    <w:docPart>
      <w:docPartPr>
        <w:name w:val="E9EB56F00D6E458A84D545E267929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5ABA7-2757-48D3-A649-4356A2D0060B}"/>
      </w:docPartPr>
      <w:docPartBody>
        <w:p w:rsidR="002A4CCB" w:rsidRDefault="0091444E">
          <w:pPr>
            <w:pStyle w:val="E9EB56F00D6E458A84D545E2679299C1"/>
          </w:pPr>
          <w:r>
            <w:t>10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805386715">
    <w:abstractNumId w:val="0"/>
  </w:num>
  <w:num w:numId="2" w16cid:durableId="130975081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CB"/>
    <w:rsid w:val="00165C7E"/>
    <w:rsid w:val="002A4CCB"/>
    <w:rsid w:val="006B7859"/>
    <w:rsid w:val="008F2AAE"/>
    <w:rsid w:val="0091444E"/>
    <w:rsid w:val="00C01C60"/>
    <w:rsid w:val="00DA1B82"/>
    <w:rsid w:val="00EC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D6615CB87B47D396662ECCA12430A2">
    <w:name w:val="3AD6615CB87B47D396662ECCA12430A2"/>
  </w:style>
  <w:style w:type="paragraph" w:customStyle="1" w:styleId="4979597B1C1A4A3E90BD6CF0DEBE3F7E">
    <w:name w:val="4979597B1C1A4A3E90BD6CF0DEBE3F7E"/>
  </w:style>
  <w:style w:type="paragraph" w:customStyle="1" w:styleId="0E0124437AFD4380AA7860989D4D75D0">
    <w:name w:val="0E0124437AFD4380AA7860989D4D75D0"/>
  </w:style>
  <w:style w:type="paragraph" w:customStyle="1" w:styleId="6D47DA4CF2514A01A2D370C67A7BBA7A">
    <w:name w:val="6D47DA4CF2514A01A2D370C67A7BBA7A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E9EB56F00D6E458A84D545E2679299C1">
    <w:name w:val="E9EB56F00D6E458A84D545E267929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2021-07-22T06:51:00Z</dcterms:created>
  <dcterms:modified xsi:type="dcterms:W3CDTF">2023-11-23T11:30:00Z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